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3A5F" w:rsidRDefault="00A03AA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Final Project </w:t>
      </w:r>
      <w:bookmarkStart w:id="0" w:name="_GoBack"/>
      <w:bookmarkEnd w:id="0"/>
      <w:r w:rsidR="00A02B18">
        <w:rPr>
          <w:rFonts w:ascii="Times New Roman" w:eastAsia="Times New Roman" w:hAnsi="Times New Roman" w:cs="Times New Roman"/>
          <w:b/>
          <w:sz w:val="48"/>
          <w:szCs w:val="48"/>
        </w:rPr>
        <w:t>Progress Report</w:t>
      </w:r>
      <w:r w:rsidR="00E2272F">
        <w:rPr>
          <w:rFonts w:ascii="Times New Roman" w:eastAsia="Times New Roman" w:hAnsi="Times New Roman" w:cs="Times New Roman"/>
          <w:b/>
          <w:sz w:val="48"/>
          <w:szCs w:val="48"/>
        </w:rPr>
        <w:t xml:space="preserve"> (EE4735)</w:t>
      </w:r>
    </w:p>
    <w:p w:rsidR="000B3A5F" w:rsidRDefault="00E2272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</w:p>
    <w:p w:rsidR="000B3A5F" w:rsidRPr="000D22CC" w:rsidRDefault="00E2272F">
      <w:pPr>
        <w:spacing w:line="360" w:lineRule="auto"/>
        <w:jc w:val="center"/>
        <w:rPr>
          <w:sz w:val="48"/>
          <w:szCs w:val="48"/>
        </w:rPr>
      </w:pPr>
      <w:r w:rsidRPr="000D22CC">
        <w:rPr>
          <w:rFonts w:ascii="Times New Roman" w:eastAsia="Times New Roman" w:hAnsi="Times New Roman" w:cs="Times New Roman"/>
          <w:b/>
          <w:sz w:val="48"/>
          <w:szCs w:val="48"/>
        </w:rPr>
        <w:t>Project Title: Hallway Navi Bot</w:t>
      </w:r>
    </w:p>
    <w:p w:rsidR="000B3A5F" w:rsidRDefault="00E2272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:rsidR="000B3A5F" w:rsidRPr="000D22CC" w:rsidRDefault="00E2272F">
      <w:pPr>
        <w:spacing w:line="360" w:lineRule="auto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 w:rsidRPr="000D22CC">
        <w:rPr>
          <w:rFonts w:ascii="Times New Roman" w:eastAsia="Times New Roman" w:hAnsi="Times New Roman" w:cs="Times New Roman"/>
          <w:sz w:val="40"/>
          <w:szCs w:val="40"/>
        </w:rPr>
        <w:t>Team Members: Kirk D’Souza</w:t>
      </w:r>
    </w:p>
    <w:p w:rsidR="000B3A5F" w:rsidRPr="000D22CC" w:rsidRDefault="00E2272F">
      <w:pPr>
        <w:spacing w:line="360" w:lineRule="auto"/>
        <w:jc w:val="center"/>
        <w:rPr>
          <w:sz w:val="40"/>
          <w:szCs w:val="40"/>
        </w:rPr>
      </w:pPr>
      <w:r w:rsidRPr="000D22CC"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Mahesh Sarode</w:t>
      </w:r>
    </w:p>
    <w:p w:rsidR="000D22CC" w:rsidRDefault="009D3005">
      <w:pPr>
        <w:spacing w:line="360" w:lineRule="auto"/>
        <w:ind w:left="1260"/>
        <w:rPr>
          <w:rFonts w:ascii="Times New Roman" w:eastAsia="Times New Roman" w:hAnsi="Times New Roman" w:cs="Times New Roman"/>
          <w:sz w:val="40"/>
          <w:szCs w:val="40"/>
        </w:rPr>
      </w:pPr>
      <w:r w:rsidRPr="000D22CC">
        <w:rPr>
          <w:rFonts w:ascii="Times New Roman" w:eastAsia="Times New Roman" w:hAnsi="Times New Roman" w:cs="Times New Roman"/>
          <w:sz w:val="40"/>
          <w:szCs w:val="40"/>
        </w:rPr>
        <w:t xml:space="preserve">         </w:t>
      </w:r>
    </w:p>
    <w:p w:rsidR="000D22CC" w:rsidRDefault="000D22CC">
      <w:pPr>
        <w:spacing w:line="360" w:lineRule="auto"/>
        <w:ind w:left="1260"/>
        <w:rPr>
          <w:rFonts w:ascii="Times New Roman" w:eastAsia="Times New Roman" w:hAnsi="Times New Roman" w:cs="Times New Roman"/>
          <w:sz w:val="40"/>
          <w:szCs w:val="40"/>
        </w:rPr>
      </w:pPr>
    </w:p>
    <w:p w:rsidR="000B3A5F" w:rsidRPr="000D22CC" w:rsidRDefault="000D22CC">
      <w:pPr>
        <w:spacing w:line="360" w:lineRule="auto"/>
        <w:ind w:left="1260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</w:t>
      </w:r>
      <w:r w:rsidR="00E2272F" w:rsidRPr="000D22CC">
        <w:rPr>
          <w:rFonts w:ascii="Times New Roman" w:eastAsia="Times New Roman" w:hAnsi="Times New Roman" w:cs="Times New Roman"/>
          <w:sz w:val="40"/>
          <w:szCs w:val="40"/>
        </w:rPr>
        <w:t>Guided by: Prof. Cischke</w:t>
      </w:r>
    </w:p>
    <w:p w:rsidR="000B3A5F" w:rsidRPr="000D22CC" w:rsidRDefault="009D3005">
      <w:pPr>
        <w:spacing w:line="360" w:lineRule="auto"/>
        <w:ind w:left="1350"/>
        <w:rPr>
          <w:sz w:val="40"/>
          <w:szCs w:val="40"/>
        </w:rPr>
      </w:pPr>
      <w:r w:rsidRPr="000D22CC">
        <w:rPr>
          <w:rFonts w:ascii="Times New Roman" w:eastAsia="Times New Roman" w:hAnsi="Times New Roman" w:cs="Times New Roman"/>
          <w:sz w:val="40"/>
          <w:szCs w:val="40"/>
        </w:rPr>
        <w:t xml:space="preserve">                 </w:t>
      </w:r>
      <w:r w:rsidR="00E2272F" w:rsidRPr="000D22CC">
        <w:rPr>
          <w:rFonts w:ascii="Times New Roman" w:eastAsia="Times New Roman" w:hAnsi="Times New Roman" w:cs="Times New Roman"/>
          <w:sz w:val="40"/>
          <w:szCs w:val="40"/>
        </w:rPr>
        <w:t>T.A. : Caoyang Jiang</w:t>
      </w:r>
    </w:p>
    <w:p w:rsidR="000B3A5F" w:rsidRPr="000D22CC" w:rsidRDefault="000B3A5F">
      <w:pPr>
        <w:spacing w:line="360" w:lineRule="auto"/>
        <w:jc w:val="center"/>
        <w:rPr>
          <w:sz w:val="40"/>
          <w:szCs w:val="40"/>
        </w:rPr>
      </w:pPr>
    </w:p>
    <w:p w:rsidR="000B3A5F" w:rsidRPr="000D22CC" w:rsidRDefault="00A03AAD">
      <w:pPr>
        <w:spacing w:line="360" w:lineRule="auto"/>
        <w:ind w:left="81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Submission Date: August 5</w:t>
      </w:r>
      <w:r w:rsidR="00E2272F" w:rsidRPr="000D22CC">
        <w:rPr>
          <w:rFonts w:ascii="Times New Roman" w:eastAsia="Times New Roman" w:hAnsi="Times New Roman" w:cs="Times New Roman"/>
          <w:sz w:val="40"/>
          <w:szCs w:val="40"/>
          <w:vertAlign w:val="superscript"/>
        </w:rPr>
        <w:t>th</w:t>
      </w:r>
      <w:r w:rsidR="00E2272F" w:rsidRPr="000D22CC">
        <w:rPr>
          <w:rFonts w:ascii="Times New Roman" w:eastAsia="Times New Roman" w:hAnsi="Times New Roman" w:cs="Times New Roman"/>
          <w:sz w:val="40"/>
          <w:szCs w:val="40"/>
        </w:rPr>
        <w:t xml:space="preserve"> 2015</w:t>
      </w: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D22CC" w:rsidRDefault="000D22C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</w:pPr>
    </w:p>
    <w:p w:rsidR="000B3A5F" w:rsidRDefault="00E2272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lastRenderedPageBreak/>
        <w:t>Hallway Navi Bot</w:t>
      </w:r>
    </w:p>
    <w:p w:rsidR="000B3A5F" w:rsidRDefault="000B3A5F">
      <w:pPr>
        <w:spacing w:line="360" w:lineRule="auto"/>
      </w:pPr>
    </w:p>
    <w:p w:rsidR="000B3A5F" w:rsidRDefault="00A02B18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 Completed:</w:t>
      </w:r>
    </w:p>
    <w:p w:rsidR="000B3A5F" w:rsidRDefault="00A02B18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calibration and implementation with MSP430 done.</w:t>
      </w:r>
    </w:p>
    <w:p w:rsidR="00A02B18" w:rsidRDefault="00A02B18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all three sensors on oscilloscope and MSP430 which shows correct sensing of distance. Pulse width code to detect ultrasonic sensor output works.</w:t>
      </w:r>
    </w:p>
    <w:p w:rsidR="00F671F9" w:rsidRDefault="00F671F9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B is used for trigger generation for ultrasonic sensors in UP mode.</w:t>
      </w:r>
    </w:p>
    <w:p w:rsidR="00F671F9" w:rsidRDefault="00F671F9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A in continuous mode is used to capture ultrasonic sensor outputs for 2 sensors on channel 0 and channel 1.</w:t>
      </w:r>
    </w:p>
    <w:p w:rsidR="00A02B18" w:rsidRDefault="00A02B18" w:rsidP="00A02B18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B3A5F" w:rsidRDefault="00A02B18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 process</w:t>
      </w:r>
      <w:r w:rsidR="00E2272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3A5F" w:rsidRDefault="00E2272F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B18">
        <w:rPr>
          <w:rFonts w:ascii="Times New Roman" w:eastAsia="Times New Roman" w:hAnsi="Times New Roman" w:cs="Times New Roman"/>
          <w:sz w:val="24"/>
          <w:szCs w:val="24"/>
        </w:rPr>
        <w:t xml:space="preserve">Several iterations in algorithm were tested to navigate the robot between parallel walls of </w:t>
      </w:r>
      <w:r w:rsidR="00F671F9">
        <w:rPr>
          <w:rFonts w:ascii="Times New Roman" w:eastAsia="Times New Roman" w:hAnsi="Times New Roman" w:cs="Times New Roman"/>
          <w:sz w:val="24"/>
          <w:szCs w:val="24"/>
        </w:rPr>
        <w:t xml:space="preserve">empty </w:t>
      </w:r>
      <w:r w:rsidR="00A02B18">
        <w:rPr>
          <w:rFonts w:ascii="Times New Roman" w:eastAsia="Times New Roman" w:hAnsi="Times New Roman" w:cs="Times New Roman"/>
          <w:sz w:val="24"/>
          <w:szCs w:val="24"/>
        </w:rPr>
        <w:t>hallway using a single sensor.</w:t>
      </w:r>
    </w:p>
    <w:p w:rsidR="00A02B18" w:rsidRDefault="00A02B18" w:rsidP="00A02B18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B3A5F" w:rsidRDefault="00A02B18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Steps</w:t>
      </w:r>
      <w:r w:rsidR="00E2272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3A5F" w:rsidRDefault="00A02B18" w:rsidP="00A02B18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02B18">
        <w:rPr>
          <w:rFonts w:ascii="Times New Roman" w:eastAsia="Times New Roman" w:hAnsi="Times New Roman" w:cs="Times New Roman"/>
          <w:sz w:val="24"/>
          <w:szCs w:val="24"/>
        </w:rPr>
        <w:t xml:space="preserve">Add second sensor and modify/improve logic to navigate in parallel walls. </w:t>
      </w:r>
    </w:p>
    <w:p w:rsidR="00A02B18" w:rsidRDefault="00A02B18" w:rsidP="00A02B18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step is successful navigation in empty hallway.</w:t>
      </w:r>
    </w:p>
    <w:p w:rsidR="00A02B18" w:rsidRDefault="00A02B18" w:rsidP="00A02B18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Think about obstacle avoiding logic and implement in above algorithm.</w:t>
      </w:r>
    </w:p>
    <w:sectPr w:rsidR="00A02B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45797"/>
    <w:multiLevelType w:val="multilevel"/>
    <w:tmpl w:val="F4282B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CD07298"/>
    <w:multiLevelType w:val="multilevel"/>
    <w:tmpl w:val="FE128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25771E"/>
    <w:multiLevelType w:val="multilevel"/>
    <w:tmpl w:val="FF40D9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E3A4DCD"/>
    <w:multiLevelType w:val="multilevel"/>
    <w:tmpl w:val="02E66F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5F"/>
    <w:rsid w:val="000B3A5F"/>
    <w:rsid w:val="000D22CC"/>
    <w:rsid w:val="00552731"/>
    <w:rsid w:val="00904C36"/>
    <w:rsid w:val="009D3005"/>
    <w:rsid w:val="00A02B18"/>
    <w:rsid w:val="00A03AAD"/>
    <w:rsid w:val="00E2272F"/>
    <w:rsid w:val="00F6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B80C2-172E-4311-BFA2-20CA6882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4C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B99ED18B.dotm</Template>
  <TotalTime>21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mmsarode</dc:creator>
  <cp:lastModifiedBy>mmsarode</cp:lastModifiedBy>
  <cp:revision>4</cp:revision>
  <cp:lastPrinted>2015-07-30T16:38:00Z</cp:lastPrinted>
  <dcterms:created xsi:type="dcterms:W3CDTF">2015-08-05T14:36:00Z</dcterms:created>
  <dcterms:modified xsi:type="dcterms:W3CDTF">2015-08-05T14:56:00Z</dcterms:modified>
</cp:coreProperties>
</file>